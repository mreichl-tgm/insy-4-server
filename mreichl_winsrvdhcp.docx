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ADFA7" w14:textId="77777777" w:rsidR="003201FA" w:rsidRDefault="003201FA" w:rsidP="003201FA">
      <w:pPr>
        <w:pStyle w:val="Untertitel"/>
        <w:jc w:val="center"/>
      </w:pPr>
      <w:bookmarkStart w:id="0" w:name="_GoBack"/>
      <w:bookmarkEnd w:id="0"/>
    </w:p>
    <w:p w14:paraId="75B2BF9D" w14:textId="77777777" w:rsidR="003201FA" w:rsidRDefault="003201FA" w:rsidP="003201FA">
      <w:pPr>
        <w:pStyle w:val="Untertitel"/>
        <w:jc w:val="center"/>
      </w:pPr>
    </w:p>
    <w:p w14:paraId="656DE1D8" w14:textId="77777777" w:rsidR="003201FA" w:rsidRDefault="003201FA" w:rsidP="003201FA">
      <w:pPr>
        <w:pStyle w:val="Untertitel"/>
        <w:jc w:val="center"/>
      </w:pPr>
    </w:p>
    <w:p w14:paraId="437E0664" w14:textId="77777777" w:rsidR="003201FA" w:rsidRDefault="003201FA" w:rsidP="003201FA">
      <w:pPr>
        <w:pStyle w:val="Untertitel"/>
        <w:jc w:val="center"/>
      </w:pPr>
    </w:p>
    <w:p w14:paraId="54C80BE2" w14:textId="77777777" w:rsidR="003201FA" w:rsidRDefault="003201FA" w:rsidP="003201FA">
      <w:pPr>
        <w:pStyle w:val="Untertitel"/>
        <w:jc w:val="center"/>
      </w:pPr>
      <w:r>
        <w:rPr>
          <w:noProof/>
          <w:lang w:eastAsia="de-AT"/>
        </w:rPr>
        <w:drawing>
          <wp:inline distT="0" distB="0" distL="0" distR="0">
            <wp:extent cx="1261644" cy="1170000"/>
            <wp:effectExtent l="0" t="0" r="0" b="0"/>
            <wp:docPr id="1" name="Grafik 1" descr="C:\Users\re1\AppData\Local\Microsoft\Windows\INetCacheContent.Word\fp0-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1\AppData\Local\Microsoft\Windows\INetCacheContent.Word\fp0-bla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644" cy="11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C9FA" w14:textId="77777777" w:rsidR="003201FA" w:rsidRDefault="003201FA" w:rsidP="003201FA">
      <w:pPr>
        <w:pStyle w:val="Untertitel"/>
        <w:jc w:val="center"/>
      </w:pPr>
    </w:p>
    <w:p w14:paraId="635D2C5F" w14:textId="77777777" w:rsidR="003201FA" w:rsidRPr="003201FA" w:rsidRDefault="003201FA" w:rsidP="003201FA"/>
    <w:p w14:paraId="087C2D54" w14:textId="77777777" w:rsidR="003201FA" w:rsidRDefault="003201FA" w:rsidP="003201FA">
      <w:pPr>
        <w:pStyle w:val="Untertitel"/>
        <w:jc w:val="center"/>
      </w:pPr>
      <w:r>
        <w:t>INSY</w:t>
      </w:r>
    </w:p>
    <w:sdt>
      <w:sdtPr>
        <w:rPr>
          <w:rFonts w:ascii="Times New Roman" w:hAnsi="Times New Roman" w:cs="Times New Roman"/>
        </w:rPr>
        <w:alias w:val="Titel"/>
        <w:tag w:val=""/>
        <w:id w:val="-1780177054"/>
        <w:placeholder>
          <w:docPart w:val="C8DD4C27B1234A1BB549362BD1B04F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EE3A9D0" w14:textId="77777777" w:rsidR="007869CF" w:rsidRPr="003201FA" w:rsidRDefault="003201FA" w:rsidP="003201FA">
          <w:pPr>
            <w:pStyle w:val="Titel"/>
            <w:jc w:val="center"/>
            <w:rPr>
              <w:rFonts w:ascii="Times New Roman" w:hAnsi="Times New Roman" w:cs="Times New Roman"/>
            </w:rPr>
          </w:pPr>
          <w:r w:rsidRPr="003201FA">
            <w:rPr>
              <w:rFonts w:ascii="Times New Roman" w:hAnsi="Times New Roman" w:cs="Times New Roman"/>
            </w:rPr>
            <w:t>Windows Server 2012 R2</w:t>
          </w:r>
        </w:p>
      </w:sdtContent>
    </w:sdt>
    <w:p w14:paraId="1EF6502E" w14:textId="680AADED" w:rsidR="003201FA" w:rsidRDefault="00D8758B" w:rsidP="003201FA">
      <w:pPr>
        <w:pStyle w:val="Untertitel"/>
        <w:jc w:val="center"/>
      </w:pPr>
      <w:r>
        <w:t>DHCP Bereitstellungsdienste</w:t>
      </w:r>
    </w:p>
    <w:p w14:paraId="6A6EB05A" w14:textId="77777777" w:rsidR="003201FA" w:rsidRDefault="003201FA" w:rsidP="003201FA">
      <w:pPr>
        <w:pStyle w:val="Untertitel"/>
        <w:jc w:val="center"/>
      </w:pPr>
    </w:p>
    <w:p w14:paraId="33705D04" w14:textId="77777777" w:rsidR="003201FA" w:rsidRDefault="00EC4B7C" w:rsidP="003201FA">
      <w:pPr>
        <w:pStyle w:val="Untertitel"/>
        <w:jc w:val="center"/>
      </w:pPr>
      <w:sdt>
        <w:sdtPr>
          <w:alias w:val="Autor"/>
          <w:tag w:val=""/>
          <w:id w:val="-2002266750"/>
          <w:placeholder>
            <w:docPart w:val="24D8E9B1B808462A8A08F499F1289E8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201FA">
            <w:t>Markus Reichl</w:t>
          </w:r>
        </w:sdtContent>
      </w:sdt>
    </w:p>
    <w:p w14:paraId="78AD20A4" w14:textId="77777777" w:rsidR="003201FA" w:rsidRDefault="00EC4B7C" w:rsidP="003201FA">
      <w:pPr>
        <w:pStyle w:val="Untertitel"/>
        <w:jc w:val="center"/>
      </w:pPr>
      <w:sdt>
        <w:sdtPr>
          <w:alias w:val="Firma"/>
          <w:tag w:val=""/>
          <w:id w:val="912595819"/>
          <w:placeholder>
            <w:docPart w:val="7A0390E0DDE54999B233EAEDA77A362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201FA">
            <w:t>4AHITM</w:t>
          </w:r>
        </w:sdtContent>
      </w:sdt>
    </w:p>
    <w:p w14:paraId="24CA2AA4" w14:textId="77777777" w:rsidR="003201FA" w:rsidRDefault="003201FA" w:rsidP="003201FA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AD2A12D" w14:textId="77777777" w:rsidR="00640259" w:rsidRDefault="003201FA" w:rsidP="003201FA">
      <w:pPr>
        <w:pStyle w:val="berschrift1"/>
      </w:pPr>
      <w:r>
        <w:lastRenderedPageBreak/>
        <w:t>Vorbereitung</w:t>
      </w:r>
    </w:p>
    <w:p w14:paraId="58F89C06" w14:textId="38CD4755" w:rsidR="004B031F" w:rsidRDefault="00725289" w:rsidP="004B031F">
      <w:r>
        <w:t>Um DHCP am Server zu aktivieren benötigt dieser eine statische IP Adresse.</w:t>
      </w:r>
      <w:r w:rsidR="00D65D09">
        <w:br/>
        <w:t>Hierbei funktioniert auch jene von VMware welche wir bereits konfiguriert haben.</w:t>
      </w:r>
    </w:p>
    <w:p w14:paraId="54866F8A" w14:textId="77777777" w:rsidR="009D14CD" w:rsidRDefault="009D14CD" w:rsidP="00852DE5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Installation</w:t>
      </w:r>
    </w:p>
    <w:p w14:paraId="4471E769" w14:textId="66F3819C" w:rsidR="00852DE5" w:rsidRDefault="00852DE5" w:rsidP="00852DE5">
      <w:r>
        <w:t xml:space="preserve">Sind alle Voraussetzungen erfüllt kann mit der Installation der </w:t>
      </w:r>
      <w:r w:rsidR="003F4CAB">
        <w:t>Serverrolle</w:t>
      </w:r>
      <w:r>
        <w:t xml:space="preserve"> begonnen werden:</w:t>
      </w:r>
    </w:p>
    <w:p w14:paraId="60C77EA9" w14:textId="1184951F" w:rsidR="00852DE5" w:rsidRPr="00852DE5" w:rsidRDefault="00852DE5" w:rsidP="00852DE5">
      <w:pPr>
        <w:pStyle w:val="Listenabsatz"/>
        <w:numPr>
          <w:ilvl w:val="0"/>
          <w:numId w:val="2"/>
        </w:numPr>
      </w:pPr>
      <w:r>
        <w:t>Starte</w:t>
      </w:r>
      <w:r w:rsidR="00453439">
        <w:t xml:space="preserve"> den </w:t>
      </w:r>
      <w:r w:rsidR="00453439" w:rsidRPr="00453439">
        <w:rPr>
          <w:b/>
        </w:rPr>
        <w:t>Servermanager</w:t>
      </w:r>
    </w:p>
    <w:p w14:paraId="6052F93A" w14:textId="49799D45" w:rsidR="00852DE5" w:rsidRPr="00852DE5" w:rsidRDefault="00852DE5" w:rsidP="00852DE5">
      <w:pPr>
        <w:pStyle w:val="Listenabsatz"/>
        <w:numPr>
          <w:ilvl w:val="0"/>
          <w:numId w:val="2"/>
        </w:numPr>
      </w:pPr>
      <w:r>
        <w:t>Klicke</w:t>
      </w:r>
      <w:r w:rsidR="00453439">
        <w:t xml:space="preserve"> auf </w:t>
      </w:r>
      <w:r w:rsidR="00453439" w:rsidRPr="00453439">
        <w:rPr>
          <w:b/>
        </w:rPr>
        <w:t>Rolle hinzufügen</w:t>
      </w:r>
    </w:p>
    <w:p w14:paraId="6A300C1F" w14:textId="15F384CE" w:rsidR="00852DE5" w:rsidRDefault="00852DE5" w:rsidP="00852DE5">
      <w:pPr>
        <w:pStyle w:val="Listenabsatz"/>
        <w:numPr>
          <w:ilvl w:val="0"/>
          <w:numId w:val="2"/>
        </w:numPr>
      </w:pPr>
      <w:r>
        <w:t xml:space="preserve">Wähle </w:t>
      </w:r>
      <w:r w:rsidR="00453439" w:rsidRPr="00453439">
        <w:rPr>
          <w:b/>
        </w:rPr>
        <w:t>DHCP Serverrolle</w:t>
      </w:r>
    </w:p>
    <w:p w14:paraId="504DEA3C" w14:textId="381889E8" w:rsidR="00852DE5" w:rsidRDefault="00453439" w:rsidP="00852DE5">
      <w:pPr>
        <w:pStyle w:val="Listenabsatz"/>
        <w:numPr>
          <w:ilvl w:val="0"/>
          <w:numId w:val="2"/>
        </w:numPr>
      </w:pPr>
      <w:r>
        <w:t>Klicke dich durch den Assistenten und nimm gegebenenfalls Änderungen vor</w:t>
      </w:r>
    </w:p>
    <w:p w14:paraId="581FEBFE" w14:textId="4214D948" w:rsidR="00852DE5" w:rsidRDefault="00453439" w:rsidP="00852DE5">
      <w:pPr>
        <w:pStyle w:val="Listenabsatz"/>
        <w:numPr>
          <w:ilvl w:val="0"/>
          <w:numId w:val="2"/>
        </w:numPr>
      </w:pPr>
      <w:r>
        <w:t xml:space="preserve">Auf der letzten Seite klicke auf den Link </w:t>
      </w:r>
      <w:r>
        <w:rPr>
          <w:b/>
        </w:rPr>
        <w:t>vollständige DHCP Konfiguration</w:t>
      </w:r>
    </w:p>
    <w:p w14:paraId="5BAD5433" w14:textId="5A385DC7" w:rsidR="00852DE5" w:rsidRDefault="00453439" w:rsidP="00852DE5">
      <w:pPr>
        <w:pStyle w:val="Listenabsatz"/>
        <w:numPr>
          <w:ilvl w:val="0"/>
          <w:numId w:val="2"/>
        </w:numPr>
      </w:pPr>
      <w:r>
        <w:t>Klicke auf die Fahne um die DHCP Konfiguration über den Assistenten zu vervollständigen</w:t>
      </w:r>
    </w:p>
    <w:p w14:paraId="54E2EBF2" w14:textId="4E24148A" w:rsidR="00453439" w:rsidRPr="00453439" w:rsidRDefault="00453439" w:rsidP="00453439">
      <w:pPr>
        <w:pStyle w:val="Listenabsatz"/>
        <w:numPr>
          <w:ilvl w:val="0"/>
          <w:numId w:val="2"/>
        </w:numPr>
      </w:pPr>
      <w:r>
        <w:t xml:space="preserve">Klicke auf </w:t>
      </w:r>
      <w:r>
        <w:rPr>
          <w:b/>
        </w:rPr>
        <w:t xml:space="preserve">Weiter </w:t>
      </w:r>
      <w:r>
        <w:t xml:space="preserve">bis zur Seite </w:t>
      </w:r>
      <w:r>
        <w:rPr>
          <w:b/>
        </w:rPr>
        <w:t>Autorisierung</w:t>
      </w:r>
    </w:p>
    <w:p w14:paraId="7CBCE106" w14:textId="2E9169DF" w:rsidR="00453439" w:rsidRDefault="00453439" w:rsidP="00453439">
      <w:pPr>
        <w:pStyle w:val="Listenabsatz"/>
        <w:numPr>
          <w:ilvl w:val="0"/>
          <w:numId w:val="2"/>
        </w:numPr>
      </w:pPr>
      <w:r>
        <w:t>Verwende deine Domäne sowie den Benutzernamen des Administrators im Format:</w:t>
      </w:r>
      <w:r>
        <w:br/>
        <w:t>DOMÄNE/Administrator</w:t>
      </w:r>
      <w:r>
        <w:br/>
        <w:t>Falls die Daten noch nicht eingetragen sind.</w:t>
      </w:r>
    </w:p>
    <w:p w14:paraId="4E8D0D7E" w14:textId="109CE611" w:rsidR="00453439" w:rsidRDefault="00453439" w:rsidP="00A43418">
      <w:pPr>
        <w:pStyle w:val="Listenabsatz"/>
        <w:numPr>
          <w:ilvl w:val="0"/>
          <w:numId w:val="2"/>
        </w:numPr>
      </w:pPr>
      <w:r>
        <w:t>K</w:t>
      </w:r>
      <w:r w:rsidR="004F366A">
        <w:t xml:space="preserve">licke </w:t>
      </w:r>
      <w:r>
        <w:rPr>
          <w:b/>
        </w:rPr>
        <w:t xml:space="preserve">Weiter </w:t>
      </w:r>
      <w:r>
        <w:t xml:space="preserve">und </w:t>
      </w:r>
      <w:r>
        <w:rPr>
          <w:b/>
        </w:rPr>
        <w:t>Fertig</w:t>
      </w:r>
      <w:r>
        <w:t xml:space="preserve"> um die Konfiguration abzuschließen</w:t>
      </w:r>
    </w:p>
    <w:p w14:paraId="70542CFB" w14:textId="7366243D" w:rsidR="00852DE5" w:rsidRDefault="00852DE5" w:rsidP="00852DE5">
      <w:r>
        <w:t xml:space="preserve">Weitere Details finden </w:t>
      </w:r>
      <w:r w:rsidR="00A43418">
        <w:t xml:space="preserve">sich unter: </w:t>
      </w:r>
      <w:r>
        <w:br/>
      </w:r>
      <w:hyperlink r:id="rId9" w:history="1">
        <w:r w:rsidR="00A43418" w:rsidRPr="00F44B5D">
          <w:rPr>
            <w:rStyle w:val="Hyperlink"/>
          </w:rPr>
          <w:t>https://blogs.technet.microsoft.com/teamdhcp/2012/08/31/installing-and-configuring-dhcp-role-on-windows-server-2012/</w:t>
        </w:r>
      </w:hyperlink>
    </w:p>
    <w:p w14:paraId="271A6DCF" w14:textId="77777777" w:rsidR="00A43418" w:rsidRPr="00852DE5" w:rsidRDefault="00A43418" w:rsidP="00852DE5"/>
    <w:sectPr w:rsidR="00A43418" w:rsidRPr="00852DE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6AE33" w14:textId="77777777" w:rsidR="002D1EAA" w:rsidRDefault="002D1EAA" w:rsidP="007869CF">
      <w:pPr>
        <w:spacing w:after="0" w:line="240" w:lineRule="auto"/>
      </w:pPr>
      <w:r>
        <w:separator/>
      </w:r>
    </w:p>
  </w:endnote>
  <w:endnote w:type="continuationSeparator" w:id="0">
    <w:p w14:paraId="2D45C946" w14:textId="77777777" w:rsidR="002D1EAA" w:rsidRDefault="002D1EAA" w:rsidP="0078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7304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0CE586" w14:textId="2809977A" w:rsidR="00B940CB" w:rsidRDefault="00B940CB" w:rsidP="009C0001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4B7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4B7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E16AE" w14:textId="77777777" w:rsidR="002D1EAA" w:rsidRDefault="002D1EAA" w:rsidP="007869CF">
      <w:pPr>
        <w:spacing w:after="0" w:line="240" w:lineRule="auto"/>
      </w:pPr>
      <w:r>
        <w:separator/>
      </w:r>
    </w:p>
  </w:footnote>
  <w:footnote w:type="continuationSeparator" w:id="0">
    <w:p w14:paraId="4E48D240" w14:textId="77777777" w:rsidR="002D1EAA" w:rsidRDefault="002D1EAA" w:rsidP="00786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6D317" w14:textId="1116F396" w:rsidR="007869CF" w:rsidRPr="009A6E60" w:rsidRDefault="00EC4B7C">
    <w:pPr>
      <w:pStyle w:val="Kopfzeile"/>
      <w:rPr>
        <w:rFonts w:cstheme="minorHAnsi"/>
      </w:rPr>
    </w:pPr>
    <w:sdt>
      <w:sdtPr>
        <w:rPr>
          <w:rFonts w:cstheme="minorHAnsi"/>
        </w:rPr>
        <w:alias w:val="Thema"/>
        <w:tag w:val=""/>
        <w:id w:val="95838599"/>
        <w:placeholder>
          <w:docPart w:val="7A0390E0DDE54999B233EAEDA77A362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201FA">
          <w:rPr>
            <w:rFonts w:cstheme="minorHAnsi"/>
          </w:rPr>
          <w:t>INSY</w:t>
        </w:r>
      </w:sdtContent>
    </w:sdt>
    <w:r w:rsidR="00904B63" w:rsidRPr="00885D98">
      <w:rPr>
        <w:rFonts w:cstheme="minorHAnsi"/>
      </w:rPr>
      <w:t xml:space="preserve"> – </w:t>
    </w:r>
    <w:sdt>
      <w:sdtPr>
        <w:rPr>
          <w:rFonts w:cstheme="minorHAnsi"/>
        </w:rPr>
        <w:alias w:val="Titel"/>
        <w:tag w:val=""/>
        <w:id w:val="-996811517"/>
        <w:placeholder>
          <w:docPart w:val="24D8E9B1B808462A8A08F499F1289E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201FA">
          <w:rPr>
            <w:rFonts w:cstheme="minorHAnsi"/>
          </w:rPr>
          <w:t>Windows Server 2012 R2</w:t>
        </w:r>
      </w:sdtContent>
    </w:sdt>
    <w:r w:rsidR="009C0001">
      <w:rPr>
        <w:rFonts w:cstheme="minorHAnsi"/>
      </w:rPr>
      <w:tab/>
    </w:r>
    <w:r w:rsidR="009C0001">
      <w:rPr>
        <w:rFonts w:cstheme="minorHAnsi"/>
      </w:rPr>
      <w:tab/>
    </w:r>
    <w:sdt>
      <w:sdtPr>
        <w:rPr>
          <w:rFonts w:cstheme="minorHAnsi"/>
        </w:rPr>
        <w:alias w:val="Veröffentlichungsdatum"/>
        <w:tag w:val=""/>
        <w:id w:val="-1991163662"/>
        <w:placeholder>
          <w:docPart w:val="C8DD4C27B1234A1BB549362BD1B04FA3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10-09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23553F">
          <w:rPr>
            <w:rFonts w:cstheme="minorHAnsi"/>
          </w:rPr>
          <w:t>09.10.2016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C764C"/>
    <w:multiLevelType w:val="hybridMultilevel"/>
    <w:tmpl w:val="5A4EEFD2"/>
    <w:lvl w:ilvl="0" w:tplc="B7720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825F2"/>
    <w:multiLevelType w:val="hybridMultilevel"/>
    <w:tmpl w:val="5E961B1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activeWritingStyle w:appName="MSWord" w:lang="de-DE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FA"/>
    <w:rsid w:val="0005527D"/>
    <w:rsid w:val="00225DC5"/>
    <w:rsid w:val="0023553F"/>
    <w:rsid w:val="002C01EF"/>
    <w:rsid w:val="002C7884"/>
    <w:rsid w:val="002D1EAA"/>
    <w:rsid w:val="003201FA"/>
    <w:rsid w:val="00320965"/>
    <w:rsid w:val="003531C4"/>
    <w:rsid w:val="00394535"/>
    <w:rsid w:val="003F4CAB"/>
    <w:rsid w:val="00453439"/>
    <w:rsid w:val="004B031F"/>
    <w:rsid w:val="004F366A"/>
    <w:rsid w:val="00640259"/>
    <w:rsid w:val="006A6063"/>
    <w:rsid w:val="006C4883"/>
    <w:rsid w:val="00725289"/>
    <w:rsid w:val="007869CF"/>
    <w:rsid w:val="007D5A28"/>
    <w:rsid w:val="00852DE5"/>
    <w:rsid w:val="00904B63"/>
    <w:rsid w:val="00930B4D"/>
    <w:rsid w:val="00942CEC"/>
    <w:rsid w:val="00996308"/>
    <w:rsid w:val="009A4B9E"/>
    <w:rsid w:val="009A6E60"/>
    <w:rsid w:val="009C0001"/>
    <w:rsid w:val="009D14CD"/>
    <w:rsid w:val="00A43418"/>
    <w:rsid w:val="00A7177C"/>
    <w:rsid w:val="00B940CB"/>
    <w:rsid w:val="00D65D09"/>
    <w:rsid w:val="00D854B2"/>
    <w:rsid w:val="00D8758B"/>
    <w:rsid w:val="00DB609D"/>
    <w:rsid w:val="00EC4B7C"/>
    <w:rsid w:val="00F6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F184D55"/>
  <w15:chartTrackingRefBased/>
  <w15:docId w15:val="{208956EF-EAAD-4DEF-B36D-5DB9E6BF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0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0B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0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86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69CF"/>
  </w:style>
  <w:style w:type="paragraph" w:styleId="Fuzeile">
    <w:name w:val="footer"/>
    <w:basedOn w:val="Standard"/>
    <w:link w:val="FuzeileZchn"/>
    <w:uiPriority w:val="99"/>
    <w:unhideWhenUsed/>
    <w:rsid w:val="00786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69CF"/>
  </w:style>
  <w:style w:type="character" w:styleId="Platzhaltertext">
    <w:name w:val="Placeholder Text"/>
    <w:basedOn w:val="Absatz-Standardschriftart"/>
    <w:uiPriority w:val="99"/>
    <w:semiHidden/>
    <w:rsid w:val="00B940CB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01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01FA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20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B031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52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0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ogs.technet.microsoft.com/teamdhcp/2012/08/31/installing-and-configuring-dhcp-role-on-windows-server-2012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Benutzerdefinierte%20Office-Vorlagen\preset_school-seri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DD4C27B1234A1BB549362BD1B04F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270221-2951-4535-A5D1-9FB2DB36E23F}"/>
      </w:docPartPr>
      <w:docPartBody>
        <w:p w:rsidR="00975717" w:rsidRDefault="000E05A0">
          <w:pPr>
            <w:pStyle w:val="C8DD4C27B1234A1BB549362BD1B04FA3"/>
          </w:pPr>
          <w:r w:rsidRPr="005845D3">
            <w:rPr>
              <w:rStyle w:val="Platzhaltertext"/>
            </w:rPr>
            <w:t>[Titel]</w:t>
          </w:r>
        </w:p>
      </w:docPartBody>
    </w:docPart>
    <w:docPart>
      <w:docPartPr>
        <w:name w:val="24D8E9B1B808462A8A08F499F1289E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2661CB-23E5-4627-BF46-5A9E811F146D}"/>
      </w:docPartPr>
      <w:docPartBody>
        <w:p w:rsidR="00975717" w:rsidRDefault="000E05A0">
          <w:pPr>
            <w:pStyle w:val="24D8E9B1B808462A8A08F499F1289E8C"/>
          </w:pPr>
          <w:r w:rsidRPr="005845D3">
            <w:rPr>
              <w:rStyle w:val="Platzhaltertext"/>
            </w:rPr>
            <w:t>[Autor]</w:t>
          </w:r>
        </w:p>
      </w:docPartBody>
    </w:docPart>
    <w:docPart>
      <w:docPartPr>
        <w:name w:val="7A0390E0DDE54999B233EAEDA77A36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E8DD3A-9718-4582-8147-F26CEE713AE3}"/>
      </w:docPartPr>
      <w:docPartBody>
        <w:p w:rsidR="00975717" w:rsidRDefault="000E05A0">
          <w:pPr>
            <w:pStyle w:val="7A0390E0DDE54999B233EAEDA77A3625"/>
          </w:pPr>
          <w:r w:rsidRPr="005845D3">
            <w:rPr>
              <w:rStyle w:val="Platzhaltertext"/>
            </w:rPr>
            <w:t>[Firma]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A0"/>
    <w:rsid w:val="000E05A0"/>
    <w:rsid w:val="0097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8DD4C27B1234A1BB549362BD1B04FA3">
    <w:name w:val="C8DD4C27B1234A1BB549362BD1B04FA3"/>
  </w:style>
  <w:style w:type="paragraph" w:customStyle="1" w:styleId="24D8E9B1B808462A8A08F499F1289E8C">
    <w:name w:val="24D8E9B1B808462A8A08F499F1289E8C"/>
  </w:style>
  <w:style w:type="paragraph" w:customStyle="1" w:styleId="7A0390E0DDE54999B233EAEDA77A3625">
    <w:name w:val="7A0390E0DDE54999B233EAEDA77A36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preset_school-serif.dotx</Template>
  <TotalTime>0</TotalTime>
  <Pages>2</Pages>
  <Words>166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Windows Server 2012 R2</vt:lpstr>
    </vt:vector>
  </TitlesOfParts>
  <Company>4AHITM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Server 2012 R2</dc:title>
  <dc:subject>INSY</dc:subject>
  <dc:creator>Markus Reichl</dc:creator>
  <cp:keywords/>
  <dc:description/>
  <cp:lastModifiedBy>Markus Re1</cp:lastModifiedBy>
  <cp:revision>3</cp:revision>
  <cp:lastPrinted>2016-10-09T11:26:00Z</cp:lastPrinted>
  <dcterms:created xsi:type="dcterms:W3CDTF">2016-10-09T11:24:00Z</dcterms:created>
  <dcterms:modified xsi:type="dcterms:W3CDTF">2016-10-09T11:36:00Z</dcterms:modified>
</cp:coreProperties>
</file>